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FE11C" w14:textId="77777777" w:rsidR="001425FE" w:rsidRDefault="001425FE">
      <w:pPr>
        <w:pStyle w:val="Title"/>
        <w:rPr>
          <w:b/>
          <w:sz w:val="36"/>
        </w:rPr>
      </w:pPr>
    </w:p>
    <w:p w14:paraId="182C5313" w14:textId="77777777" w:rsidR="001425FE" w:rsidRDefault="001425FE">
      <w:pPr>
        <w:pStyle w:val="Title"/>
        <w:rPr>
          <w:b/>
          <w:sz w:val="36"/>
        </w:rPr>
      </w:pPr>
    </w:p>
    <w:p w14:paraId="72DF417F" w14:textId="777BCF19" w:rsidR="004D6B86" w:rsidRPr="000917BB" w:rsidRDefault="00DB094F">
      <w:pPr>
        <w:pStyle w:val="Title"/>
        <w:rPr>
          <w:b/>
          <w:sz w:val="36"/>
        </w:rPr>
      </w:pPr>
      <w:r w:rsidRPr="000917BB">
        <w:rPr>
          <w:b/>
          <w:sz w:val="36"/>
        </w:rPr>
        <w:t xml:space="preserve">CO600 Terms and Conditions </w:t>
      </w:r>
      <w:r w:rsidR="000917BB" w:rsidRPr="000917BB">
        <w:rPr>
          <w:b/>
          <w:sz w:val="36"/>
        </w:rPr>
        <w:t>Analyzer</w:t>
      </w:r>
    </w:p>
    <w:p w14:paraId="79E098AC" w14:textId="16445497" w:rsidR="004D6B86" w:rsidRDefault="000917BB">
      <w:pPr>
        <w:pStyle w:val="Title2"/>
      </w:pPr>
      <w:r>
        <w:t xml:space="preserve">Adam Preston (ap720), </w:t>
      </w:r>
      <w:proofErr w:type="spellStart"/>
      <w:r>
        <w:t>Euel</w:t>
      </w:r>
      <w:proofErr w:type="spellEnd"/>
      <w:r>
        <w:t xml:space="preserve"> Domingo (ej</w:t>
      </w:r>
      <w:r w:rsidR="004B1602">
        <w:t>d29), Kester Gideon (kg327), Marcus Robinson-Bailey(</w:t>
      </w:r>
      <w:r w:rsidR="005A199E">
        <w:t>mer25)</w:t>
      </w:r>
    </w:p>
    <w:p w14:paraId="3FF3C917" w14:textId="1F6F1FA0" w:rsidR="005A199E" w:rsidRPr="005A199E" w:rsidRDefault="005A199E">
      <w:pPr>
        <w:pStyle w:val="Title2"/>
        <w:rPr>
          <w:i/>
        </w:rPr>
      </w:pPr>
      <w:r w:rsidRPr="005A199E">
        <w:rPr>
          <w:i/>
        </w:rPr>
        <w:t>School of Computing</w:t>
      </w:r>
    </w:p>
    <w:p w14:paraId="42B450B4" w14:textId="77777777" w:rsidR="005A199E" w:rsidRPr="005A199E" w:rsidRDefault="005A199E">
      <w:pPr>
        <w:pStyle w:val="Title2"/>
        <w:rPr>
          <w:i/>
        </w:rPr>
      </w:pPr>
      <w:r w:rsidRPr="005A199E">
        <w:rPr>
          <w:i/>
        </w:rPr>
        <w:t xml:space="preserve"> University of Kent </w:t>
      </w:r>
    </w:p>
    <w:p w14:paraId="384E0249" w14:textId="1A88DFA3" w:rsidR="004D6B86" w:rsidRDefault="005A199E">
      <w:pPr>
        <w:pStyle w:val="Title2"/>
        <w:rPr>
          <w:i/>
        </w:rPr>
      </w:pPr>
      <w:r w:rsidRPr="005A199E">
        <w:rPr>
          <w:i/>
        </w:rPr>
        <w:t>Canterbury, United Kingdom</w:t>
      </w:r>
    </w:p>
    <w:p w14:paraId="0FF82651" w14:textId="10F62191" w:rsidR="005A199E" w:rsidRDefault="005A199E">
      <w:pPr>
        <w:pStyle w:val="Title2"/>
      </w:pPr>
      <w:r w:rsidRPr="00F54251">
        <w:rPr>
          <w:b/>
        </w:rPr>
        <w:t>Supervised by</w:t>
      </w:r>
      <w:r w:rsidRPr="00F54251">
        <w:t xml:space="preserve">: </w:t>
      </w:r>
      <w:r w:rsidR="00F54251" w:rsidRPr="00F54251">
        <w:t>Alex Freitas (</w:t>
      </w:r>
      <w:hyperlink r:id="rId9" w:history="1">
        <w:r w:rsidR="00F54251" w:rsidRPr="00CB66CE">
          <w:rPr>
            <w:rStyle w:val="Hyperlink"/>
          </w:rPr>
          <w:t>A.A.Freitas@kent.ac.uk</w:t>
        </w:r>
      </w:hyperlink>
      <w:r w:rsidR="00F54251" w:rsidRPr="00F54251">
        <w:t>)</w:t>
      </w:r>
    </w:p>
    <w:p w14:paraId="75C0AD7B" w14:textId="4D726947" w:rsidR="00F54251" w:rsidRDefault="00F54251">
      <w:pPr>
        <w:pStyle w:val="Title2"/>
      </w:pPr>
    </w:p>
    <w:p w14:paraId="393DAC13" w14:textId="0DFF223B" w:rsidR="00F54251" w:rsidRDefault="00F54251">
      <w:pPr>
        <w:pStyle w:val="Title2"/>
      </w:pPr>
    </w:p>
    <w:p w14:paraId="0FD0F64C" w14:textId="5E857250" w:rsidR="00F54251" w:rsidRDefault="00F54251">
      <w:pPr>
        <w:pStyle w:val="Title2"/>
      </w:pPr>
    </w:p>
    <w:p w14:paraId="407F4373" w14:textId="6D4B6B31" w:rsidR="00F54251" w:rsidRDefault="00F54251">
      <w:pPr>
        <w:pStyle w:val="Title2"/>
      </w:pPr>
    </w:p>
    <w:p w14:paraId="015C1D88" w14:textId="45E59F15" w:rsidR="00F54251" w:rsidRDefault="00F54251">
      <w:pPr>
        <w:pStyle w:val="Title2"/>
      </w:pPr>
    </w:p>
    <w:p w14:paraId="1514B6B5" w14:textId="56B20708" w:rsidR="00F54251" w:rsidRDefault="00F54251">
      <w:pPr>
        <w:pStyle w:val="Title2"/>
      </w:pPr>
    </w:p>
    <w:p w14:paraId="06C4B07A" w14:textId="42B2E162" w:rsidR="00F54251" w:rsidRDefault="00F54251">
      <w:pPr>
        <w:pStyle w:val="Title2"/>
      </w:pPr>
    </w:p>
    <w:p w14:paraId="637D34C1" w14:textId="77777777" w:rsidR="00F54251" w:rsidRPr="00F54251" w:rsidRDefault="00F54251">
      <w:pPr>
        <w:pStyle w:val="Title2"/>
      </w:pPr>
    </w:p>
    <w:p w14:paraId="1C0C63F9" w14:textId="77777777" w:rsidR="004D68B6" w:rsidRDefault="004D68B6" w:rsidP="009D6D09">
      <w:pPr>
        <w:pStyle w:val="SectionTitle"/>
        <w:jc w:val="left"/>
        <w:rPr>
          <w:b/>
          <w:sz w:val="28"/>
        </w:rPr>
        <w:sectPr w:rsidR="004D68B6">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pPr>
    </w:p>
    <w:p w14:paraId="2A0760D2" w14:textId="2E0BF6EB" w:rsidR="004D6B86" w:rsidRDefault="00345333" w:rsidP="001425FE">
      <w:pPr>
        <w:pStyle w:val="SectionTitle"/>
        <w:spacing w:before="26" w:after="26"/>
        <w:jc w:val="left"/>
        <w:rPr>
          <w:b/>
          <w:sz w:val="28"/>
        </w:rPr>
      </w:pPr>
      <w:r w:rsidRPr="009D6D09">
        <w:rPr>
          <w:b/>
          <w:sz w:val="28"/>
        </w:rPr>
        <w:lastRenderedPageBreak/>
        <w:t>Abstract</w:t>
      </w:r>
    </w:p>
    <w:p w14:paraId="7164C173" w14:textId="729138D5" w:rsidR="009D6D09" w:rsidRDefault="00AE4C75" w:rsidP="001425FE">
      <w:pPr>
        <w:spacing w:before="26" w:after="26"/>
        <w:ind w:firstLine="0"/>
      </w:pPr>
      <w:r>
        <w:t>[T</w:t>
      </w:r>
      <w:r w:rsidR="003E045A">
        <w:t>ALK</w:t>
      </w:r>
      <w:r>
        <w:t xml:space="preserve"> ABOUT MACHINE LEARNING] </w:t>
      </w:r>
      <w:r w:rsidR="00890BDA">
        <w:t>- KESTER</w:t>
      </w:r>
    </w:p>
    <w:p w14:paraId="1731C71F" w14:textId="40D2070E" w:rsidR="009D6D09" w:rsidRDefault="00BD2CEA" w:rsidP="001425FE">
      <w:pPr>
        <w:spacing w:before="26" w:after="26"/>
        <w:ind w:firstLine="0"/>
        <w:rPr>
          <w:b/>
          <w:sz w:val="28"/>
        </w:rPr>
      </w:pPr>
      <w:r>
        <w:rPr>
          <w:b/>
          <w:sz w:val="28"/>
        </w:rPr>
        <w:t xml:space="preserve">1. </w:t>
      </w:r>
      <w:r w:rsidR="009D6D09" w:rsidRPr="00BD2CEA">
        <w:rPr>
          <w:b/>
          <w:sz w:val="28"/>
        </w:rPr>
        <w:t>Introduction</w:t>
      </w:r>
    </w:p>
    <w:p w14:paraId="54657083" w14:textId="4C4A6516" w:rsidR="00D300BB" w:rsidRPr="00E304B0" w:rsidRDefault="00D71736" w:rsidP="001425FE">
      <w:pPr>
        <w:spacing w:before="26" w:after="26"/>
        <w:ind w:firstLine="0"/>
      </w:pPr>
      <w:r w:rsidRPr="00E304B0">
        <w:t xml:space="preserve">[TALK TERMS AND CONDITIONS ARE A LONG PROCESS AND WHY </w:t>
      </w:r>
      <w:r w:rsidR="00E304B0" w:rsidRPr="00E304B0">
        <w:t xml:space="preserve">OUR </w:t>
      </w:r>
      <w:r w:rsidR="008B60D6">
        <w:t>PROGRAM</w:t>
      </w:r>
      <w:r w:rsidR="00E304B0" w:rsidRPr="00E304B0">
        <w:t xml:space="preserve"> WILL SIMPLIFY IT. </w:t>
      </w:r>
      <w:r w:rsidR="00E304B0">
        <w:t>INCLUDE FEATURES OF SOFTWARE]</w:t>
      </w:r>
      <w:r w:rsidR="00890BDA">
        <w:t xml:space="preserve"> - KESTER</w:t>
      </w:r>
    </w:p>
    <w:p w14:paraId="721C001D" w14:textId="7D4D77AD" w:rsidR="009D6D09" w:rsidRDefault="009D6D09" w:rsidP="001425FE">
      <w:pPr>
        <w:spacing w:before="26" w:after="26"/>
        <w:ind w:firstLine="0"/>
        <w:rPr>
          <w:b/>
          <w:sz w:val="28"/>
        </w:rPr>
      </w:pPr>
      <w:r w:rsidRPr="009D6D09">
        <w:rPr>
          <w:b/>
          <w:sz w:val="28"/>
        </w:rPr>
        <w:t>2. Background</w:t>
      </w:r>
    </w:p>
    <w:p w14:paraId="6B54AC80" w14:textId="77777777" w:rsidR="006B3552" w:rsidRPr="00C82EE0" w:rsidRDefault="006B3552" w:rsidP="001425FE">
      <w:pPr>
        <w:spacing w:before="26" w:after="26"/>
        <w:ind w:firstLine="0"/>
        <w:rPr>
          <w:b/>
        </w:rPr>
      </w:pPr>
      <w:r w:rsidRPr="00C82EE0">
        <w:rPr>
          <w:b/>
        </w:rPr>
        <w:t>2.1 Market Research</w:t>
      </w:r>
    </w:p>
    <w:p w14:paraId="2A6A901B" w14:textId="77777777" w:rsidR="006B3552" w:rsidRDefault="006B3552" w:rsidP="001425FE">
      <w:pPr>
        <w:spacing w:before="26" w:after="26"/>
        <w:ind w:firstLine="0"/>
      </w:pPr>
      <w:r>
        <w:t>After conducting market research on our specific topic, we came across applications that held the same attributes as the ones we wanted to include in our software (</w:t>
      </w:r>
      <w:proofErr w:type="spellStart"/>
      <w:r>
        <w:t>EULAlyzer</w:t>
      </w:r>
      <w:proofErr w:type="spellEnd"/>
      <w:r>
        <w:t xml:space="preserve">, Terms of Service Didn’t Read, </w:t>
      </w:r>
      <w:proofErr w:type="spellStart"/>
      <w:r>
        <w:t>Polisis</w:t>
      </w:r>
      <w:proofErr w:type="spellEnd"/>
      <w:r>
        <w:t xml:space="preserve">). Terms of Service Didn’t Read was the one main application that mirrored features that we wanted to implement. The purpose of performing market research for the project was to gather and calculate ideas for our university project. It also allowed us to brainstorm ideas but more importantly </w:t>
      </w:r>
      <w:r>
        <w:t xml:space="preserve">inspired us to make an application that first met user requirements and secondly push the boundaries of our data mining knowledge. </w:t>
      </w:r>
    </w:p>
    <w:p w14:paraId="55271AF9" w14:textId="77777777" w:rsidR="006B3552" w:rsidRPr="00C82EE0" w:rsidRDefault="006B3552" w:rsidP="001425FE">
      <w:pPr>
        <w:spacing w:before="26" w:after="26"/>
        <w:ind w:firstLine="0"/>
        <w:rPr>
          <w:b/>
        </w:rPr>
      </w:pPr>
      <w:r w:rsidRPr="00C82EE0">
        <w:rPr>
          <w:b/>
        </w:rPr>
        <w:t>2.1.1 Terms of Service Didn’t Read</w:t>
      </w:r>
    </w:p>
    <w:p w14:paraId="5842A104" w14:textId="77777777" w:rsidR="006B3552" w:rsidRDefault="006B3552" w:rsidP="001425FE">
      <w:pPr>
        <w:spacing w:before="26" w:after="26"/>
        <w:ind w:firstLine="0"/>
      </w:pPr>
      <w:r>
        <w:t>Terms of Service Didn’t Read</w:t>
      </w:r>
      <w:r w:rsidRPr="00E87A41">
        <w:rPr>
          <w:sz w:val="16"/>
        </w:rPr>
        <w:t xml:space="preserve"> [1] </w:t>
      </w:r>
      <w:r>
        <w:t xml:space="preserve">is our biggest competitor within the market we have chosen. This is so, because it both analyses the terms and conditions of a website but also provides browser add on compatibility. This feature would naturally within your browser rate and label website policies with class ratings ranging from Class A (good) – Class E (very bad). This would then inform the user about the rights they have on the specific website they’re signing up to. From Terms of Service Didn’t Read we acknowledged that there were aspects of the application that we didn’t want to implement for the shear reason that the feature would be very time consuming, expensive to implement and would slow down production of our main features.  </w:t>
      </w:r>
    </w:p>
    <w:p w14:paraId="0F27F923" w14:textId="77777777" w:rsidR="006B3552" w:rsidRPr="00C82EE0" w:rsidRDefault="006B3552" w:rsidP="001425FE">
      <w:pPr>
        <w:spacing w:before="26" w:after="26"/>
        <w:ind w:firstLine="0"/>
        <w:rPr>
          <w:b/>
        </w:rPr>
      </w:pPr>
      <w:r w:rsidRPr="00C82EE0">
        <w:rPr>
          <w:b/>
        </w:rPr>
        <w:t xml:space="preserve">2.1.2 </w:t>
      </w:r>
      <w:proofErr w:type="spellStart"/>
      <w:r w:rsidRPr="00C82EE0">
        <w:rPr>
          <w:b/>
        </w:rPr>
        <w:t>EULAlyzer</w:t>
      </w:r>
      <w:proofErr w:type="spellEnd"/>
    </w:p>
    <w:p w14:paraId="0B8D6FA9" w14:textId="77777777" w:rsidR="006B3552" w:rsidRDefault="006B3552" w:rsidP="001425FE">
      <w:pPr>
        <w:spacing w:before="26" w:after="26"/>
        <w:ind w:firstLine="0"/>
      </w:pPr>
      <w:proofErr w:type="spellStart"/>
      <w:proofErr w:type="gramStart"/>
      <w:r>
        <w:lastRenderedPageBreak/>
        <w:t>EULAlyzer</w:t>
      </w:r>
      <w:proofErr w:type="spellEnd"/>
      <w:r w:rsidRPr="00E87A41">
        <w:rPr>
          <w:sz w:val="14"/>
        </w:rPr>
        <w:t>[</w:t>
      </w:r>
      <w:proofErr w:type="gramEnd"/>
      <w:r w:rsidRPr="00BE5F0F">
        <w:rPr>
          <w:sz w:val="16"/>
        </w:rPr>
        <w:t>2]</w:t>
      </w:r>
      <w:r w:rsidRPr="00E87A41">
        <w:rPr>
          <w:sz w:val="14"/>
        </w:rPr>
        <w:t xml:space="preserve"> </w:t>
      </w:r>
      <w:r>
        <w:t xml:space="preserve">is another software that held the same concepts as the ones we wanted to implement. Created by </w:t>
      </w:r>
      <w:proofErr w:type="spellStart"/>
      <w:r>
        <w:t>Brightfort</w:t>
      </w:r>
      <w:proofErr w:type="spellEnd"/>
      <w:r>
        <w:t xml:space="preserve"> the software prides itself on identifying important elements of terms and conditions. Even though </w:t>
      </w:r>
      <w:proofErr w:type="spellStart"/>
      <w:r>
        <w:t>EULAlyzer</w:t>
      </w:r>
      <w:proofErr w:type="spellEnd"/>
      <w:r>
        <w:t xml:space="preserve"> wasn’t our main competition like Terms of Service Didn’t Read it again helped with research and understanding what is essential for our project idea. </w:t>
      </w:r>
    </w:p>
    <w:p w14:paraId="4C0165DC" w14:textId="77777777" w:rsidR="006B3552" w:rsidRPr="00C82EE0" w:rsidRDefault="006B3552" w:rsidP="001425FE">
      <w:pPr>
        <w:spacing w:before="26" w:after="26"/>
        <w:ind w:firstLine="0"/>
        <w:rPr>
          <w:b/>
        </w:rPr>
      </w:pPr>
      <w:r w:rsidRPr="00C82EE0">
        <w:rPr>
          <w:b/>
        </w:rPr>
        <w:t xml:space="preserve">2.1.2 </w:t>
      </w:r>
      <w:proofErr w:type="spellStart"/>
      <w:r w:rsidRPr="00C82EE0">
        <w:rPr>
          <w:b/>
        </w:rPr>
        <w:t>Polisis</w:t>
      </w:r>
      <w:proofErr w:type="spellEnd"/>
    </w:p>
    <w:p w14:paraId="1FF532C4" w14:textId="3FA9E2C5" w:rsidR="006B3552" w:rsidRPr="001425FE" w:rsidRDefault="006B3552" w:rsidP="001425FE">
      <w:pPr>
        <w:spacing w:before="26" w:after="26"/>
        <w:ind w:firstLine="0"/>
      </w:pPr>
      <w:r>
        <w:t xml:space="preserve">A smaller advertised application was </w:t>
      </w:r>
      <w:proofErr w:type="spellStart"/>
      <w:proofErr w:type="gramStart"/>
      <w:r>
        <w:t>Polisis</w:t>
      </w:r>
      <w:proofErr w:type="spellEnd"/>
      <w:r w:rsidRPr="00BE5F0F">
        <w:rPr>
          <w:sz w:val="16"/>
        </w:rPr>
        <w:t>[</w:t>
      </w:r>
      <w:proofErr w:type="gramEnd"/>
      <w:r w:rsidRPr="00BE5F0F">
        <w:rPr>
          <w:sz w:val="16"/>
        </w:rPr>
        <w:t>3]</w:t>
      </w:r>
      <w:r w:rsidRPr="00BE5F0F">
        <w:t xml:space="preserve">, </w:t>
      </w:r>
      <w:r>
        <w:t xml:space="preserve">created by an independent developer. An application that </w:t>
      </w:r>
      <w:proofErr w:type="spellStart"/>
      <w:r>
        <w:t>visualised</w:t>
      </w:r>
      <w:proofErr w:type="spellEnd"/>
      <w:r>
        <w:t xml:space="preserve"> privacy policies using artificial intelligence. It highlights information that a website is collecting from you and possibly sharing to external agencies. Researching both levels of application production shows the difference in quality and outlined how we had to be patient with implementation. Researching a spectrum of applications, it reassured that there would be limitations in </w:t>
      </w:r>
      <w:r>
        <w:t xml:space="preserve">our project, and we shouldn’t label the lack of features as a limitation. </w:t>
      </w:r>
    </w:p>
    <w:p w14:paraId="1E283753" w14:textId="7BE02BFF" w:rsidR="00BD2CEA" w:rsidRDefault="00BD2CEA" w:rsidP="001425FE">
      <w:pPr>
        <w:spacing w:before="26" w:after="26"/>
        <w:ind w:firstLine="0"/>
        <w:rPr>
          <w:b/>
          <w:sz w:val="28"/>
        </w:rPr>
      </w:pPr>
      <w:r>
        <w:rPr>
          <w:b/>
          <w:sz w:val="28"/>
        </w:rPr>
        <w:t>3. Aims</w:t>
      </w:r>
    </w:p>
    <w:p w14:paraId="6204C175" w14:textId="09AB287A" w:rsidR="00176F2A" w:rsidRPr="00176F2A" w:rsidRDefault="00D43BD2" w:rsidP="001425FE">
      <w:pPr>
        <w:spacing w:before="26" w:after="26"/>
        <w:ind w:firstLine="0"/>
      </w:pPr>
      <w:r>
        <w:t xml:space="preserve">[AIMS OF THE PROJECT I.E. WHAT WE WANTED TO ACHIEVE, WHAT THE </w:t>
      </w:r>
      <w:r w:rsidR="008B60D6">
        <w:t>PROGRAM NEEDED TO ACHIEVE TO BE A SUCCESS AND IF IT CATERED TO OUR AUDIENCE]</w:t>
      </w:r>
      <w:r w:rsidR="00890BDA">
        <w:t xml:space="preserve"> -</w:t>
      </w:r>
      <w:r w:rsidR="008B1C05">
        <w:t xml:space="preserve"> </w:t>
      </w:r>
      <w:r w:rsidR="004A0363">
        <w:t>EJ</w:t>
      </w:r>
    </w:p>
    <w:p w14:paraId="626CA6B5" w14:textId="1DAF330B" w:rsidR="00BD2CEA" w:rsidRDefault="00BD2CEA" w:rsidP="001425FE">
      <w:pPr>
        <w:spacing w:before="26" w:after="26"/>
        <w:ind w:firstLine="0"/>
        <w:rPr>
          <w:b/>
          <w:sz w:val="28"/>
        </w:rPr>
      </w:pPr>
      <w:r>
        <w:rPr>
          <w:b/>
          <w:sz w:val="28"/>
        </w:rPr>
        <w:t>4. Requirements</w:t>
      </w:r>
    </w:p>
    <w:p w14:paraId="6545FA65" w14:textId="616C4D42" w:rsidR="008B60D6" w:rsidRPr="004C7F3D" w:rsidRDefault="004C7F3D" w:rsidP="001425FE">
      <w:pPr>
        <w:spacing w:before="26" w:after="26"/>
        <w:ind w:firstLine="0"/>
      </w:pPr>
      <w:r>
        <w:t>[TALK ABOUT SYSTEM REQUIREMENTS, DATA MINING</w:t>
      </w:r>
      <w:r w:rsidR="006B5E50">
        <w:t xml:space="preserve"> AND AUTOMATED MACHINE LEARNING]</w:t>
      </w:r>
      <w:r w:rsidR="004A0363">
        <w:t xml:space="preserve"> - EJ</w:t>
      </w:r>
    </w:p>
    <w:p w14:paraId="00D09CD3" w14:textId="38FDA049" w:rsidR="00BD2CEA" w:rsidRDefault="00BD2CEA" w:rsidP="001425FE">
      <w:pPr>
        <w:spacing w:before="26" w:after="26"/>
        <w:ind w:firstLine="0"/>
        <w:rPr>
          <w:b/>
          <w:sz w:val="28"/>
        </w:rPr>
      </w:pPr>
      <w:r>
        <w:rPr>
          <w:b/>
          <w:sz w:val="28"/>
        </w:rPr>
        <w:t>5. Development</w:t>
      </w:r>
    </w:p>
    <w:p w14:paraId="74FAE496" w14:textId="735B5E36" w:rsidR="006B5E50" w:rsidRPr="006B5E50" w:rsidRDefault="00307842" w:rsidP="001425FE">
      <w:pPr>
        <w:spacing w:before="26" w:after="26"/>
        <w:ind w:firstLine="0"/>
      </w:pPr>
      <w:r>
        <w:t xml:space="preserve">[TALK ABOUT </w:t>
      </w:r>
      <w:r w:rsidR="00AE1C4B">
        <w:t xml:space="preserve">DATA COLLECTION &amp; </w:t>
      </w:r>
      <w:r>
        <w:t>PRE-PROCESSING SCRIPT, CLASSIFICATION</w:t>
      </w:r>
      <w:r w:rsidR="00D80341">
        <w:t xml:space="preserve"> A</w:t>
      </w:r>
      <w:r w:rsidR="00AE1C4B">
        <w:t>LGORITHM (WEKA), WEBSITE DESIGN</w:t>
      </w:r>
      <w:r w:rsidR="006E2C89">
        <w:t xml:space="preserve">, PYTHON WHY CHOSE </w:t>
      </w:r>
      <w:proofErr w:type="gramStart"/>
      <w:r w:rsidR="006E2C89">
        <w:t xml:space="preserve">IT </w:t>
      </w:r>
      <w:r w:rsidR="00AE1C4B">
        <w:t>]</w:t>
      </w:r>
      <w:proofErr w:type="gramEnd"/>
      <w:r w:rsidR="004A0363">
        <w:t xml:space="preserve"> - ADAM</w:t>
      </w:r>
    </w:p>
    <w:p w14:paraId="76AC1313" w14:textId="4AC7B15B" w:rsidR="00BD2CEA" w:rsidRDefault="00BD2CEA" w:rsidP="001425FE">
      <w:pPr>
        <w:spacing w:before="26" w:after="26"/>
        <w:ind w:firstLine="0"/>
        <w:rPr>
          <w:sz w:val="28"/>
        </w:rPr>
      </w:pPr>
      <w:r>
        <w:rPr>
          <w:b/>
          <w:sz w:val="28"/>
        </w:rPr>
        <w:t xml:space="preserve">6. </w:t>
      </w:r>
      <w:r w:rsidR="00AF0DB3">
        <w:rPr>
          <w:b/>
          <w:sz w:val="28"/>
        </w:rPr>
        <w:t>Quality Assurance</w:t>
      </w:r>
    </w:p>
    <w:p w14:paraId="69EBCAB8" w14:textId="29E30057" w:rsidR="006E2C89" w:rsidRPr="006E2C89" w:rsidRDefault="00D36971" w:rsidP="001425FE">
      <w:pPr>
        <w:spacing w:before="26" w:after="26"/>
        <w:ind w:firstLine="0"/>
      </w:pPr>
      <w:r>
        <w:t xml:space="preserve">[TALK ABOUT </w:t>
      </w:r>
      <w:r w:rsidR="00A5038F">
        <w:t>TESTING]</w:t>
      </w:r>
      <w:r w:rsidR="004A0363">
        <w:t xml:space="preserve"> – ADAM </w:t>
      </w:r>
    </w:p>
    <w:p w14:paraId="5CD861B2" w14:textId="4BFABF93" w:rsidR="00BD2CEA" w:rsidRDefault="00BD2CEA" w:rsidP="001425FE">
      <w:pPr>
        <w:spacing w:before="26" w:after="26"/>
        <w:ind w:firstLine="0"/>
        <w:rPr>
          <w:b/>
          <w:sz w:val="28"/>
        </w:rPr>
      </w:pPr>
      <w:r>
        <w:rPr>
          <w:b/>
          <w:sz w:val="28"/>
        </w:rPr>
        <w:t xml:space="preserve">7. </w:t>
      </w:r>
      <w:r w:rsidR="00922E80">
        <w:rPr>
          <w:b/>
          <w:sz w:val="28"/>
        </w:rPr>
        <w:t>Challenges</w:t>
      </w:r>
    </w:p>
    <w:p w14:paraId="6CAEA8D2" w14:textId="77777777" w:rsidR="001E4244" w:rsidRPr="00C82EE0" w:rsidRDefault="001E4244" w:rsidP="001425FE">
      <w:pPr>
        <w:spacing w:before="26" w:after="26"/>
        <w:ind w:firstLine="0"/>
        <w:rPr>
          <w:b/>
        </w:rPr>
      </w:pPr>
      <w:r w:rsidRPr="00C82EE0">
        <w:rPr>
          <w:b/>
        </w:rPr>
        <w:lastRenderedPageBreak/>
        <w:t>7.1 Accuracy</w:t>
      </w:r>
    </w:p>
    <w:p w14:paraId="235F77AC" w14:textId="146D3447" w:rsidR="001E4244" w:rsidRDefault="001E4244" w:rsidP="001425FE">
      <w:pPr>
        <w:spacing w:before="26" w:after="26"/>
        <w:ind w:firstLine="0"/>
      </w:pPr>
      <w:r>
        <w:t xml:space="preserve">One major challenge that we experienced was producing accurate data. This involved accuracy in our pre-processing data and making sure that all the data collected followed the same guidelines. Originally, we had an issue with contrasting data where we all had conflicting views on what was considered “risky”. So, when going through our data collection process we gathered a lot of data that wasn’t consistent. This was a problem for us but in order to resolve this problem we created Terms and Conditions guidelines to keep us focus on what should be considered “risky” and prevent us from swaying in opinions. </w:t>
      </w:r>
    </w:p>
    <w:p w14:paraId="62384A29" w14:textId="77777777" w:rsidR="001E4244" w:rsidRPr="00C82EE0" w:rsidRDefault="001E4244" w:rsidP="001425FE">
      <w:pPr>
        <w:spacing w:before="26" w:after="26"/>
        <w:ind w:firstLine="0"/>
        <w:rPr>
          <w:b/>
        </w:rPr>
      </w:pPr>
      <w:r w:rsidRPr="00C82EE0">
        <w:rPr>
          <w:b/>
        </w:rPr>
        <w:t>7.2 Expectation exceeding reality</w:t>
      </w:r>
    </w:p>
    <w:p w14:paraId="248202AE" w14:textId="1D20F0DE" w:rsidR="001E4244" w:rsidRDefault="001E4244" w:rsidP="001425FE">
      <w:pPr>
        <w:spacing w:before="26" w:after="26"/>
        <w:ind w:firstLine="0"/>
      </w:pPr>
      <w:r>
        <w:t>No matter how much we planned, gathered more data or time spent on our project, we always came with the overwhelming feeling of have with set the bar too high for what we expect to complete in the year project. As the idea was based around machine learning</w:t>
      </w:r>
      <w:r w:rsidR="003903E8">
        <w:t xml:space="preserve">, </w:t>
      </w:r>
      <w:r w:rsidR="00E63914">
        <w:t xml:space="preserve">a </w:t>
      </w:r>
      <w:r w:rsidR="003903E8">
        <w:t xml:space="preserve">quite </w:t>
      </w:r>
      <w:r w:rsidR="00C82EE0">
        <w:t>new</w:t>
      </w:r>
      <w:r>
        <w:t xml:space="preserve"> aspect of computer science, we generally came across the hurdles of either the knowledge scope of development for the </w:t>
      </w:r>
      <w:proofErr w:type="spellStart"/>
      <w:r>
        <w:t>analyser</w:t>
      </w:r>
      <w:proofErr w:type="spellEnd"/>
      <w:r>
        <w:t xml:space="preserve"> was way over what we knew as students or the time we had to implement such algorithms exceeded the time we had for the project. Even smaller features of the project like collecting data became a longer process than we first imagined. Looking back ideas we brainstormed at the start of the project could’ve been refined to help us progress further into the </w:t>
      </w:r>
      <w:proofErr w:type="spellStart"/>
      <w:r>
        <w:t>analyser</w:t>
      </w:r>
      <w:proofErr w:type="spellEnd"/>
      <w:r>
        <w:t xml:space="preserve"> and expand its means of functionality. </w:t>
      </w:r>
    </w:p>
    <w:p w14:paraId="3F1ACB31" w14:textId="77777777" w:rsidR="001E3C5B" w:rsidRPr="001E3C5B" w:rsidRDefault="001E3C5B" w:rsidP="001E3C5B">
      <w:pPr>
        <w:ind w:firstLine="0"/>
        <w:rPr>
          <w:b/>
        </w:rPr>
      </w:pPr>
      <w:r w:rsidRPr="001E3C5B">
        <w:rPr>
          <w:b/>
        </w:rPr>
        <w:t>7.3 Algorithms</w:t>
      </w:r>
    </w:p>
    <w:p w14:paraId="6D944883" w14:textId="599908FE" w:rsidR="001E4244" w:rsidRPr="00CF7D07" w:rsidRDefault="001E3C5B" w:rsidP="00CF7D07">
      <w:pPr>
        <w:ind w:firstLine="0"/>
      </w:pPr>
      <w:r>
        <w:t xml:space="preserve">Another challenge that we faced was choosing the right classification algorithm to apply to our model. With such a wide range of classification algorithms within machine learning e.g. Linear regression, decision trees, neural network, naïve </w:t>
      </w:r>
      <w:proofErr w:type="spellStart"/>
      <w:r>
        <w:t>bayes</w:t>
      </w:r>
      <w:proofErr w:type="spellEnd"/>
      <w:r>
        <w:t xml:space="preserve"> </w:t>
      </w:r>
      <w:proofErr w:type="spellStart"/>
      <w:r>
        <w:t>etc</w:t>
      </w:r>
      <w:proofErr w:type="spellEnd"/>
      <w:r>
        <w:t xml:space="preserve"> we had a real problem with choosing an algorithm that met our model </w:t>
      </w:r>
      <w:r w:rsidR="00ED5C55">
        <w:t>requirements</w:t>
      </w:r>
      <w:r>
        <w:t xml:space="preserve">. To have a model that easily could </w:t>
      </w:r>
      <w:r>
        <w:lastRenderedPageBreak/>
        <w:t>distinguish between “risky” and “non-risky” sentences we needed an algorithm that produced high accuracy and recall results. Accuracy being total number of risky statements correctly identified/total number of risky statements. Recall being the num</w:t>
      </w:r>
      <w:bookmarkStart w:id="0" w:name="_GoBack"/>
      <w:bookmarkEnd w:id="0"/>
      <w:r>
        <w:t xml:space="preserve">ber of examples that have been classified correctly. We as a group had a real issue with low results from a lot of the chosen algorithms and were struggling to find an algorithm that produced a high enough recall result to meet requirements. The only solution to this issue was to collect more training data but due to time constraints this action wasn’t feasible. </w:t>
      </w:r>
    </w:p>
    <w:p w14:paraId="69A27B1F" w14:textId="3652A53E" w:rsidR="00BD2CEA" w:rsidRDefault="00BD2CEA" w:rsidP="001425FE">
      <w:pPr>
        <w:spacing w:before="26" w:after="26"/>
        <w:ind w:firstLine="0"/>
        <w:rPr>
          <w:b/>
          <w:sz w:val="28"/>
        </w:rPr>
      </w:pPr>
      <w:r>
        <w:rPr>
          <w:b/>
          <w:sz w:val="28"/>
        </w:rPr>
        <w:t xml:space="preserve">8. </w:t>
      </w:r>
      <w:r w:rsidR="00AF0DB3">
        <w:rPr>
          <w:b/>
          <w:sz w:val="28"/>
        </w:rPr>
        <w:t>Conclusion</w:t>
      </w:r>
    </w:p>
    <w:p w14:paraId="1B9A11B2" w14:textId="28F49151" w:rsidR="00AF0DB3" w:rsidRDefault="00AF0DB3" w:rsidP="001425FE">
      <w:pPr>
        <w:spacing w:before="26" w:after="26"/>
        <w:ind w:firstLine="0"/>
        <w:rPr>
          <w:b/>
          <w:sz w:val="28"/>
        </w:rPr>
      </w:pPr>
      <w:r>
        <w:rPr>
          <w:b/>
          <w:sz w:val="28"/>
        </w:rPr>
        <w:t>9. References</w:t>
      </w:r>
    </w:p>
    <w:p w14:paraId="0DD48F80" w14:textId="77777777" w:rsidR="00425EF2" w:rsidRDefault="00425EF2" w:rsidP="001425FE">
      <w:pPr>
        <w:pStyle w:val="FootnoteText"/>
        <w:spacing w:before="26" w:after="26"/>
        <w:ind w:firstLine="0"/>
      </w:pPr>
      <w:r>
        <w:t xml:space="preserve">[1] </w:t>
      </w:r>
      <w:hyperlink r:id="rId12" w:history="1">
        <w:r w:rsidRPr="004344A4">
          <w:rPr>
            <w:rStyle w:val="Hyperlink"/>
          </w:rPr>
          <w:t>https://tosdr.org/</w:t>
        </w:r>
      </w:hyperlink>
    </w:p>
    <w:p w14:paraId="2E91DDAB" w14:textId="77777777" w:rsidR="00425EF2" w:rsidRDefault="00425EF2" w:rsidP="001425FE">
      <w:pPr>
        <w:pStyle w:val="FootnoteText"/>
        <w:spacing w:before="26" w:after="26"/>
        <w:ind w:firstLine="0"/>
      </w:pPr>
      <w:r>
        <w:t>(Viewed 6/2/2019)</w:t>
      </w:r>
    </w:p>
    <w:p w14:paraId="2CF1BD7E" w14:textId="77777777" w:rsidR="00425EF2" w:rsidRDefault="00425EF2" w:rsidP="001425FE">
      <w:pPr>
        <w:spacing w:before="26" w:after="26"/>
        <w:ind w:firstLine="0"/>
      </w:pPr>
    </w:p>
    <w:p w14:paraId="50FF527B" w14:textId="77777777" w:rsidR="00425EF2" w:rsidRDefault="00425EF2" w:rsidP="001425FE">
      <w:pPr>
        <w:pStyle w:val="FootnoteText"/>
        <w:spacing w:before="26" w:after="26"/>
        <w:ind w:firstLine="0"/>
      </w:pPr>
      <w:r>
        <w:t>[2]</w:t>
      </w:r>
      <w:r w:rsidRPr="00EF5B1C">
        <w:rPr>
          <w:rStyle w:val="FootnoteReference"/>
        </w:rPr>
        <w:t xml:space="preserve"> </w:t>
      </w:r>
      <w:hyperlink r:id="rId13" w:history="1">
        <w:r w:rsidRPr="004344A4">
          <w:rPr>
            <w:rStyle w:val="Hyperlink"/>
          </w:rPr>
          <w:t>https://www.brightfort.com/eulalyzer.html</w:t>
        </w:r>
      </w:hyperlink>
    </w:p>
    <w:p w14:paraId="6E0C0C00" w14:textId="77777777" w:rsidR="00425EF2" w:rsidRDefault="00425EF2" w:rsidP="001425FE">
      <w:pPr>
        <w:pStyle w:val="FootnoteText"/>
        <w:spacing w:before="26" w:after="26"/>
        <w:ind w:firstLine="0"/>
      </w:pPr>
      <w:r>
        <w:t>(Viewed 6/2/2019)</w:t>
      </w:r>
    </w:p>
    <w:p w14:paraId="5F355B9A" w14:textId="77777777" w:rsidR="00425EF2" w:rsidRDefault="00425EF2" w:rsidP="001425FE">
      <w:pPr>
        <w:spacing w:before="26" w:after="26"/>
        <w:ind w:firstLine="0"/>
      </w:pPr>
    </w:p>
    <w:p w14:paraId="1D0809AD" w14:textId="77777777" w:rsidR="00425EF2" w:rsidRDefault="00425EF2" w:rsidP="001425FE">
      <w:pPr>
        <w:pStyle w:val="FootnoteText"/>
        <w:spacing w:before="26" w:after="26"/>
        <w:ind w:firstLine="0"/>
      </w:pPr>
      <w:r>
        <w:t>[3]</w:t>
      </w:r>
      <w:r w:rsidRPr="00EF5B1C">
        <w:rPr>
          <w:rStyle w:val="FootnoteReference"/>
        </w:rPr>
        <w:t xml:space="preserve"> </w:t>
      </w:r>
      <w:hyperlink r:id="rId14" w:history="1">
        <w:r w:rsidRPr="004344A4">
          <w:rPr>
            <w:rStyle w:val="Hyperlink"/>
          </w:rPr>
          <w:t>https://pribot.org/polisis</w:t>
        </w:r>
      </w:hyperlink>
    </w:p>
    <w:p w14:paraId="5867E672" w14:textId="77777777" w:rsidR="00425EF2" w:rsidRDefault="00425EF2" w:rsidP="001425FE">
      <w:pPr>
        <w:pStyle w:val="FootnoteText"/>
        <w:spacing w:before="26" w:after="26"/>
        <w:ind w:firstLine="0"/>
      </w:pPr>
      <w:r>
        <w:t xml:space="preserve">(Viewed 6/2/2019) </w:t>
      </w:r>
    </w:p>
    <w:p w14:paraId="4977A3D2" w14:textId="77777777" w:rsidR="00425EF2" w:rsidRDefault="00425EF2" w:rsidP="001425FE">
      <w:pPr>
        <w:spacing w:before="26" w:after="26"/>
        <w:ind w:firstLine="0"/>
        <w:rPr>
          <w:b/>
          <w:sz w:val="28"/>
        </w:rPr>
      </w:pPr>
    </w:p>
    <w:p w14:paraId="06B50F8C" w14:textId="482ECE00" w:rsidR="00AF0DB3" w:rsidRPr="009D6D09" w:rsidRDefault="00922E80" w:rsidP="001425FE">
      <w:pPr>
        <w:spacing w:before="26" w:after="26"/>
        <w:ind w:firstLine="0"/>
        <w:rPr>
          <w:b/>
          <w:sz w:val="28"/>
        </w:rPr>
      </w:pPr>
      <w:r>
        <w:rPr>
          <w:b/>
          <w:sz w:val="28"/>
        </w:rPr>
        <w:t>10. Acknowledgements</w:t>
      </w:r>
    </w:p>
    <w:p w14:paraId="783E2967" w14:textId="77777777" w:rsidR="004055C0" w:rsidRDefault="004055C0" w:rsidP="001425FE">
      <w:pPr>
        <w:spacing w:before="26" w:after="26"/>
        <w:ind w:firstLine="0"/>
      </w:pPr>
      <w:r>
        <w:t>Throughout the CO600 project we were guided and supervised by Alex Freitas. We’d just like to say thank you for all the help and guidance you gave.</w:t>
      </w:r>
    </w:p>
    <w:p w14:paraId="7FF40479" w14:textId="4F5C9C14" w:rsidR="009D6D09" w:rsidRDefault="009D6D09" w:rsidP="001425FE">
      <w:pPr>
        <w:spacing w:before="26" w:after="26"/>
        <w:ind w:firstLine="0"/>
      </w:pPr>
    </w:p>
    <w:p w14:paraId="2EDC8A80" w14:textId="5DBA252B" w:rsidR="009D6D09" w:rsidRDefault="009D6D09" w:rsidP="001425FE">
      <w:pPr>
        <w:spacing w:before="26" w:after="26"/>
      </w:pPr>
    </w:p>
    <w:p w14:paraId="4930C633" w14:textId="6F307BB9" w:rsidR="009D6D09" w:rsidRDefault="009D6D09" w:rsidP="001425FE">
      <w:pPr>
        <w:spacing w:before="26" w:after="26"/>
      </w:pPr>
    </w:p>
    <w:p w14:paraId="3207694F" w14:textId="615FD456" w:rsidR="009D6D09" w:rsidRDefault="009D6D09" w:rsidP="001425FE">
      <w:pPr>
        <w:spacing w:before="26" w:after="26"/>
      </w:pPr>
    </w:p>
    <w:p w14:paraId="73BAB0AC" w14:textId="77777777" w:rsidR="004D68B6" w:rsidRDefault="004D68B6" w:rsidP="001425FE">
      <w:pPr>
        <w:spacing w:before="26" w:after="26"/>
        <w:sectPr w:rsidR="004D68B6" w:rsidSect="004D68B6">
          <w:footnotePr>
            <w:pos w:val="beneathText"/>
          </w:footnotePr>
          <w:type w:val="continuous"/>
          <w:pgSz w:w="12240" w:h="15840"/>
          <w:pgMar w:top="1440" w:right="1440" w:bottom="1440" w:left="1440" w:header="720" w:footer="720" w:gutter="0"/>
          <w:cols w:num="2" w:space="720"/>
          <w:titlePg/>
          <w:docGrid w:linePitch="360"/>
          <w15:footnoteColumns w:val="1"/>
        </w:sectPr>
      </w:pPr>
    </w:p>
    <w:p w14:paraId="3461E2E0" w14:textId="22640FB1" w:rsidR="009D6D09" w:rsidRPr="009D6D09" w:rsidRDefault="009D6D09" w:rsidP="001425FE">
      <w:pPr>
        <w:spacing w:before="26" w:after="26"/>
      </w:pPr>
    </w:p>
    <w:sectPr w:rsidR="009D6D09" w:rsidRPr="009D6D09" w:rsidSect="004D68B6">
      <w:footnotePr>
        <w:pos w:val="beneathText"/>
      </w:footnotePr>
      <w:type w:val="continuous"/>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FD52F" w14:textId="77777777" w:rsidR="003E56E6" w:rsidRDefault="003E56E6">
      <w:pPr>
        <w:spacing w:line="240" w:lineRule="auto"/>
      </w:pPr>
      <w:r>
        <w:separator/>
      </w:r>
    </w:p>
    <w:p w14:paraId="0C323223" w14:textId="77777777" w:rsidR="003E56E6" w:rsidRDefault="003E56E6"/>
  </w:endnote>
  <w:endnote w:type="continuationSeparator" w:id="0">
    <w:p w14:paraId="09E40078" w14:textId="77777777" w:rsidR="003E56E6" w:rsidRDefault="003E56E6">
      <w:pPr>
        <w:spacing w:line="240" w:lineRule="auto"/>
      </w:pPr>
      <w:r>
        <w:continuationSeparator/>
      </w:r>
    </w:p>
    <w:p w14:paraId="0AF2B3B8" w14:textId="77777777" w:rsidR="003E56E6" w:rsidRDefault="003E56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AAB9B" w14:textId="77777777" w:rsidR="003E56E6" w:rsidRDefault="003E56E6">
      <w:pPr>
        <w:spacing w:line="240" w:lineRule="auto"/>
      </w:pPr>
      <w:r>
        <w:separator/>
      </w:r>
    </w:p>
    <w:p w14:paraId="18B61986" w14:textId="77777777" w:rsidR="003E56E6" w:rsidRDefault="003E56E6"/>
  </w:footnote>
  <w:footnote w:type="continuationSeparator" w:id="0">
    <w:p w14:paraId="55EE4D1A" w14:textId="77777777" w:rsidR="003E56E6" w:rsidRDefault="003E56E6">
      <w:pPr>
        <w:spacing w:line="240" w:lineRule="auto"/>
      </w:pPr>
      <w:r>
        <w:continuationSeparator/>
      </w:r>
    </w:p>
    <w:p w14:paraId="3210C5FF" w14:textId="77777777" w:rsidR="003E56E6" w:rsidRDefault="003E56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515D991C"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4DD850F" w14:textId="270BCC5B" w:rsidR="004D6B86" w:rsidRPr="00170521" w:rsidRDefault="003E56E6"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425EF2">
                <w:t>Technical Report</w:t>
              </w:r>
            </w:sdtContent>
          </w:sdt>
        </w:p>
      </w:tc>
      <w:tc>
        <w:tcPr>
          <w:tcW w:w="1080" w:type="dxa"/>
        </w:tcPr>
        <w:p w14:paraId="11464F5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EC7BA5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2D5351D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BA5FE47" w14:textId="6B97436D" w:rsidR="004D6B86" w:rsidRPr="009F0414" w:rsidRDefault="00EB6DF1" w:rsidP="00504F88">
          <w:pPr>
            <w:pStyle w:val="Header"/>
          </w:pPr>
          <w:r>
            <w:t>Technical Report</w:t>
          </w:r>
        </w:p>
      </w:tc>
      <w:tc>
        <w:tcPr>
          <w:tcW w:w="1080" w:type="dxa"/>
        </w:tcPr>
        <w:p w14:paraId="4A189D32"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70788F28"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DDB1B4E"/>
    <w:multiLevelType w:val="hybridMultilevel"/>
    <w:tmpl w:val="77BA97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DF1"/>
    <w:rsid w:val="00006BBA"/>
    <w:rsid w:val="0001010E"/>
    <w:rsid w:val="000217F5"/>
    <w:rsid w:val="000917BB"/>
    <w:rsid w:val="00097169"/>
    <w:rsid w:val="000A1DA6"/>
    <w:rsid w:val="00114BFA"/>
    <w:rsid w:val="001425FE"/>
    <w:rsid w:val="001602E3"/>
    <w:rsid w:val="00160C0C"/>
    <w:rsid w:val="001664A2"/>
    <w:rsid w:val="00170521"/>
    <w:rsid w:val="00176F2A"/>
    <w:rsid w:val="001936D6"/>
    <w:rsid w:val="001B4848"/>
    <w:rsid w:val="001E3C5B"/>
    <w:rsid w:val="001E4244"/>
    <w:rsid w:val="001F447A"/>
    <w:rsid w:val="001F7399"/>
    <w:rsid w:val="00212319"/>
    <w:rsid w:val="00225BE3"/>
    <w:rsid w:val="00273E64"/>
    <w:rsid w:val="00274E0A"/>
    <w:rsid w:val="002B6153"/>
    <w:rsid w:val="002C627C"/>
    <w:rsid w:val="002F7824"/>
    <w:rsid w:val="00307586"/>
    <w:rsid w:val="00307842"/>
    <w:rsid w:val="00335CBA"/>
    <w:rsid w:val="00336906"/>
    <w:rsid w:val="00345333"/>
    <w:rsid w:val="003903E8"/>
    <w:rsid w:val="003A06C6"/>
    <w:rsid w:val="003E045A"/>
    <w:rsid w:val="003E36B1"/>
    <w:rsid w:val="003E4162"/>
    <w:rsid w:val="003E56E6"/>
    <w:rsid w:val="003F7CBD"/>
    <w:rsid w:val="004055C0"/>
    <w:rsid w:val="00425EF2"/>
    <w:rsid w:val="00481CF8"/>
    <w:rsid w:val="00492C2D"/>
    <w:rsid w:val="004A0363"/>
    <w:rsid w:val="004A3D87"/>
    <w:rsid w:val="004B1602"/>
    <w:rsid w:val="004B18A9"/>
    <w:rsid w:val="004C7F3D"/>
    <w:rsid w:val="004D4F8C"/>
    <w:rsid w:val="004D68B6"/>
    <w:rsid w:val="004D6B86"/>
    <w:rsid w:val="00504F88"/>
    <w:rsid w:val="0055242C"/>
    <w:rsid w:val="00595412"/>
    <w:rsid w:val="005A199E"/>
    <w:rsid w:val="005B3220"/>
    <w:rsid w:val="0061747E"/>
    <w:rsid w:val="00641876"/>
    <w:rsid w:val="00645290"/>
    <w:rsid w:val="00684C26"/>
    <w:rsid w:val="006B015B"/>
    <w:rsid w:val="006B3552"/>
    <w:rsid w:val="006B5E50"/>
    <w:rsid w:val="006C162F"/>
    <w:rsid w:val="006D7EE9"/>
    <w:rsid w:val="006E2C89"/>
    <w:rsid w:val="0070124E"/>
    <w:rsid w:val="007244DE"/>
    <w:rsid w:val="007A6C15"/>
    <w:rsid w:val="0081390C"/>
    <w:rsid w:val="00816831"/>
    <w:rsid w:val="00837D67"/>
    <w:rsid w:val="008747E8"/>
    <w:rsid w:val="00890BDA"/>
    <w:rsid w:val="008A2A83"/>
    <w:rsid w:val="008A78F1"/>
    <w:rsid w:val="008B1C05"/>
    <w:rsid w:val="008B60D6"/>
    <w:rsid w:val="008F3FC8"/>
    <w:rsid w:val="00910F0E"/>
    <w:rsid w:val="00922E80"/>
    <w:rsid w:val="009274C8"/>
    <w:rsid w:val="00961AE5"/>
    <w:rsid w:val="009A2C38"/>
    <w:rsid w:val="009B7C04"/>
    <w:rsid w:val="009D6D09"/>
    <w:rsid w:val="009F0414"/>
    <w:rsid w:val="00A4757D"/>
    <w:rsid w:val="00A5038F"/>
    <w:rsid w:val="00A77F6B"/>
    <w:rsid w:val="00A81BB2"/>
    <w:rsid w:val="00AA5C05"/>
    <w:rsid w:val="00AE1C4B"/>
    <w:rsid w:val="00AE4C75"/>
    <w:rsid w:val="00AF0DB3"/>
    <w:rsid w:val="00B03BA4"/>
    <w:rsid w:val="00B72588"/>
    <w:rsid w:val="00B8750E"/>
    <w:rsid w:val="00BD2CEA"/>
    <w:rsid w:val="00C2198B"/>
    <w:rsid w:val="00C3438C"/>
    <w:rsid w:val="00C5686B"/>
    <w:rsid w:val="00C74024"/>
    <w:rsid w:val="00C82EE0"/>
    <w:rsid w:val="00C83B15"/>
    <w:rsid w:val="00C925C8"/>
    <w:rsid w:val="00CB7F84"/>
    <w:rsid w:val="00CF1B55"/>
    <w:rsid w:val="00CF7D07"/>
    <w:rsid w:val="00D300BB"/>
    <w:rsid w:val="00D36971"/>
    <w:rsid w:val="00D43BD2"/>
    <w:rsid w:val="00D71736"/>
    <w:rsid w:val="00D76ACC"/>
    <w:rsid w:val="00D80341"/>
    <w:rsid w:val="00DB094F"/>
    <w:rsid w:val="00DB2E59"/>
    <w:rsid w:val="00DB358F"/>
    <w:rsid w:val="00DC44F1"/>
    <w:rsid w:val="00DF6D26"/>
    <w:rsid w:val="00E304B0"/>
    <w:rsid w:val="00E63914"/>
    <w:rsid w:val="00E7305D"/>
    <w:rsid w:val="00EA3DEC"/>
    <w:rsid w:val="00EA780C"/>
    <w:rsid w:val="00EB69D3"/>
    <w:rsid w:val="00EB6DF1"/>
    <w:rsid w:val="00ED5C55"/>
    <w:rsid w:val="00F22D1A"/>
    <w:rsid w:val="00F31D66"/>
    <w:rsid w:val="00F363EC"/>
    <w:rsid w:val="00F36843"/>
    <w:rsid w:val="00F413AC"/>
    <w:rsid w:val="00F54251"/>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0D1DB9"/>
  <w15:chartTrackingRefBased/>
  <w15:docId w15:val="{5AA8752F-FFA2-4948-BA29-569C8645B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F54251"/>
    <w:rPr>
      <w:color w:val="5F5F5F" w:themeColor="hyperlink"/>
      <w:u w:val="single"/>
    </w:rPr>
  </w:style>
  <w:style w:type="character" w:styleId="UnresolvedMention">
    <w:name w:val="Unresolved Mention"/>
    <w:basedOn w:val="DefaultParagraphFont"/>
    <w:uiPriority w:val="99"/>
    <w:semiHidden/>
    <w:unhideWhenUsed/>
    <w:rsid w:val="00F54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rightfort.com/eulalyzer.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tosdr.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A.Freitas@kent.ac.uk" TargetMode="External"/><Relationship Id="rId14" Type="http://schemas.openxmlformats.org/officeDocument/2006/relationships/hyperlink" Target="https://pribot.org/polisi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us\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w:rsidRDefault="000A1DA6"&gt;&lt;w:r&gt;&lt;w:t&gt;Technical Report&lt;/w:t&gt;&lt;/w:r&gt;&lt;/w:p&gt;&lt;w:sectPr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w:val="00F54251"/&gt;&lt;w:rPr&gt;&lt;w:color w:val="5F5F5F" w:themeColor="hyperlink"/&gt;&lt;w:u w:val="single"/&gt;&lt;/w:rPr&gt;&lt;/w:style&gt;&lt;w:style w:type="character" w:styleId="UnresolvedMention"&gt;&lt;w:name w:val="Unresolved Mention"/&gt;&lt;w:basedOn w:val="DefaultParagraphFont"/&gt;&lt;w:uiPriority w:val="99"/&gt;&lt;w:semiHidden/&gt;&lt;w:unhideWhenUsed/&gt;&lt;w:rsid w:val="00F54251"/&gt;&lt;w:rPr&gt;&lt;w:color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D432DE40-DBC5-407D-915D-906CF91D1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57</TotalTime>
  <Pages>5</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16</cp:revision>
  <dcterms:created xsi:type="dcterms:W3CDTF">2019-01-26T15:22:00Z</dcterms:created>
  <dcterms:modified xsi:type="dcterms:W3CDTF">2019-03-04T14:04:00Z</dcterms:modified>
</cp:coreProperties>
</file>